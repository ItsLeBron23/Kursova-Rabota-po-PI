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036C" w14:textId="77777777" w:rsidR="00F26815" w:rsidRDefault="003D1C7A">
      <w:r>
        <w:rPr>
          <w:rFonts w:ascii="Times New Roman" w:hAnsi="Times New Roman"/>
          <w:lang w:val="bg-BG"/>
        </w:rPr>
        <w:t>Кристиян Златинов Александров група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bg-BG"/>
        </w:rPr>
        <w:t>20а факултетен №361222038</w:t>
      </w:r>
    </w:p>
    <w:p w14:paraId="01CC036D" w14:textId="77777777" w:rsidR="00F26815" w:rsidRDefault="003D1C7A">
      <w:r>
        <w:rPr>
          <w:rFonts w:ascii="Times New Roman" w:hAnsi="Times New Roman"/>
          <w:lang w:val="bg-BG"/>
        </w:rPr>
        <w:t>Ръководител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  <w:color w:val="363737"/>
          <w:shd w:val="clear" w:color="auto" w:fill="FFFFFF"/>
        </w:rPr>
        <w:t>доц. д-р инж.</w:t>
      </w:r>
      <w:r>
        <w:rPr>
          <w:rFonts w:ascii="Times New Roman" w:hAnsi="Times New Roman"/>
          <w:color w:val="363737"/>
          <w:shd w:val="clear" w:color="auto" w:fill="FFFFFF"/>
          <w:lang w:val="bg-BG"/>
        </w:rPr>
        <w:t xml:space="preserve"> Даниела Минковска</w:t>
      </w:r>
    </w:p>
    <w:p w14:paraId="01CC036E" w14:textId="77777777" w:rsidR="00F26815" w:rsidRDefault="003D1C7A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                                                                     Курсов Проект</w:t>
      </w:r>
    </w:p>
    <w:p w14:paraId="01CC036F" w14:textId="77777777" w:rsidR="00F26815" w:rsidRDefault="003D1C7A">
      <w:r>
        <w:rPr>
          <w:rFonts w:ascii="Times New Roman" w:hAnsi="Times New Roman"/>
          <w:lang w:val="bg-BG"/>
        </w:rPr>
        <w:t xml:space="preserve">Специалност 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bg-BG"/>
        </w:rPr>
        <w:t xml:space="preserve">ИСИИ </w:t>
      </w:r>
      <w:r>
        <w:rPr>
          <w:rFonts w:ascii="Times New Roman" w:hAnsi="Times New Roman"/>
          <w:lang w:val="bg-BG"/>
        </w:rPr>
        <w:t xml:space="preserve">                                                                                                       Дисциплина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lang w:val="bg-BG"/>
        </w:rPr>
        <w:t xml:space="preserve"> ПИ</w:t>
      </w:r>
    </w:p>
    <w:p w14:paraId="01CC0370" w14:textId="77777777" w:rsidR="00F26815" w:rsidRDefault="00F26815">
      <w:pPr>
        <w:rPr>
          <w:lang w:val="bg-BG"/>
        </w:rPr>
      </w:pPr>
    </w:p>
    <w:p w14:paraId="01CC0371" w14:textId="77777777" w:rsidR="00F26815" w:rsidRDefault="003D1C7A">
      <w:r>
        <w:rPr>
          <w:noProof/>
          <w:lang w:val="bg-BG"/>
        </w:rPr>
        <w:drawing>
          <wp:inline distT="0" distB="0" distL="0" distR="0" wp14:anchorId="01CC036C" wp14:editId="01CC036D">
            <wp:extent cx="5943600" cy="5988689"/>
            <wp:effectExtent l="0" t="0" r="0" b="0"/>
            <wp:docPr id="307517709" name="Картина 3" descr="Картина, която съдържа лого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CC0372" w14:textId="77777777" w:rsidR="00F26815" w:rsidRDefault="00F26815">
      <w:pPr>
        <w:rPr>
          <w:lang w:val="bg-BG"/>
        </w:rPr>
      </w:pPr>
    </w:p>
    <w:p w14:paraId="01CC0373" w14:textId="77777777" w:rsidR="00F26815" w:rsidRDefault="00F26815">
      <w:pPr>
        <w:rPr>
          <w:lang w:val="bg-BG"/>
        </w:rPr>
      </w:pPr>
    </w:p>
    <w:p w14:paraId="01CC0374" w14:textId="77777777" w:rsidR="00F26815" w:rsidRDefault="003D1C7A">
      <w:pPr>
        <w:jc w:val="center"/>
      </w:pPr>
      <w:r>
        <w:rPr>
          <w:rFonts w:ascii="Times New Roman" w:hAnsi="Times New Roman"/>
          <w:b/>
          <w:bCs/>
          <w:sz w:val="36"/>
          <w:szCs w:val="36"/>
          <w:lang w:val="bg-BG"/>
        </w:rPr>
        <w:lastRenderedPageBreak/>
        <w:t xml:space="preserve">Условие на задачата 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01CC0375" w14:textId="77777777" w:rsidR="00F26815" w:rsidRDefault="003D1C7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Да се състави програма за обработка на масива A [N,N], където данните са реални числа в интервала [-1000;1000]</w:t>
      </w:r>
      <w:r>
        <w:rPr>
          <w:rFonts w:ascii="Times New Roman" w:hAnsi="Times New Roman"/>
          <w:sz w:val="32"/>
          <w:szCs w:val="32"/>
        </w:rPr>
        <w:t>. Програмата да извърши следните действия : отпечатване условието на задачата ; отпечатване на имената на автора на програмата ; въвеждане на входните данни ; отпечатване на входните данни ; a) да се образува едномерен масив C, елементите на който са елеме</w:t>
      </w:r>
      <w:r>
        <w:rPr>
          <w:rFonts w:ascii="Times New Roman" w:hAnsi="Times New Roman"/>
          <w:sz w:val="32"/>
          <w:szCs w:val="32"/>
        </w:rPr>
        <w:t>нтите от масива A намиращи се под главния диагонал ; б) получения масив да се сортира по големина; отпечатване на получените резултати след обработка a) и след обработка б) .</w:t>
      </w:r>
    </w:p>
    <w:p w14:paraId="01CC0376" w14:textId="77777777" w:rsidR="00F26815" w:rsidRDefault="00F26815">
      <w:pPr>
        <w:rPr>
          <w:rFonts w:ascii="Times New Roman" w:hAnsi="Times New Roman"/>
          <w:sz w:val="32"/>
          <w:szCs w:val="32"/>
        </w:rPr>
      </w:pPr>
    </w:p>
    <w:p w14:paraId="01CC0377" w14:textId="77777777" w:rsidR="00F26815" w:rsidRDefault="003D1C7A">
      <w:r>
        <w:rPr>
          <w:rFonts w:ascii="Times New Roman" w:hAnsi="Times New Roman"/>
          <w:sz w:val="32"/>
          <w:szCs w:val="32"/>
          <w:lang w:val="bg-BG"/>
        </w:rPr>
        <w:t xml:space="preserve">Описание на използваните функции в кода </w:t>
      </w:r>
      <w:r>
        <w:rPr>
          <w:rFonts w:ascii="Times New Roman" w:hAnsi="Times New Roman"/>
          <w:sz w:val="32"/>
          <w:szCs w:val="32"/>
        </w:rPr>
        <w:t>:</w:t>
      </w:r>
    </w:p>
    <w:p w14:paraId="01CC0378" w14:textId="77777777" w:rsidR="00F26815" w:rsidRDefault="003D1C7A">
      <w:pPr>
        <w:jc w:val="center"/>
      </w:pPr>
      <w:r>
        <w:rPr>
          <w:rFonts w:ascii="Times New Roman" w:hAnsi="Times New Roman"/>
          <w:color w:val="000000"/>
          <w:sz w:val="32"/>
          <w:szCs w:val="32"/>
          <w:lang w:val="bg-BG"/>
        </w:rPr>
        <w:t xml:space="preserve">Създадена от мен </w:t>
      </w:r>
      <w:r>
        <w:rPr>
          <w:rFonts w:ascii="Times New Roman" w:hAnsi="Times New Roman"/>
          <w:color w:val="000000"/>
          <w:sz w:val="32"/>
          <w:szCs w:val="32"/>
        </w:rPr>
        <w:t xml:space="preserve">програма, която </w:t>
      </w:r>
      <w:r>
        <w:rPr>
          <w:rFonts w:ascii="Times New Roman" w:hAnsi="Times New Roman"/>
          <w:color w:val="000000"/>
          <w:sz w:val="32"/>
          <w:szCs w:val="32"/>
        </w:rPr>
        <w:t>обработва 2D масив A и създава 1D масив C с елементи от A, разположени под главния диагонал. След това сортира елементите на C във възходящ ред и отпечатва сортирания масив.</w:t>
      </w:r>
    </w:p>
    <w:p w14:paraId="01CC0379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7A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Ето обясненията стъпка по стъпка как работи този код:</w:t>
      </w:r>
    </w:p>
    <w:p w14:paraId="01CC037B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7C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Кодът започва с </w:t>
      </w:r>
      <w:r>
        <w:rPr>
          <w:rFonts w:ascii="Times New Roman" w:hAnsi="Times New Roman"/>
          <w:color w:val="000000"/>
          <w:sz w:val="32"/>
          <w:szCs w:val="32"/>
        </w:rPr>
        <w:t>дефиниране на функция print_task_condition(), която просто отпечатва условието на задачата на конзолата. Тази функция се извиква от основната функция за отпечатване на описанието на задачата.</w:t>
      </w:r>
    </w:p>
    <w:p w14:paraId="01CC037D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7E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В основната функция програмата иска от потребителя да въведе ра</w:t>
      </w:r>
      <w:r>
        <w:rPr>
          <w:rFonts w:ascii="Times New Roman" w:hAnsi="Times New Roman"/>
          <w:color w:val="000000"/>
          <w:sz w:val="32"/>
          <w:szCs w:val="32"/>
        </w:rPr>
        <w:t>змера на 2D масива A (N) с помощта на израза std::cin.</w:t>
      </w:r>
    </w:p>
    <w:p w14:paraId="01CC037F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0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>След това се създава 2D вектор A с размер NxN с помощта на контейнера std::vector. След това програмата иска от потребителя да въведе елементите на A ред по ред, използвайки вложени цикли for и израза</w:t>
      </w:r>
      <w:r>
        <w:rPr>
          <w:rFonts w:ascii="Times New Roman" w:hAnsi="Times New Roman"/>
          <w:color w:val="000000"/>
          <w:sz w:val="32"/>
          <w:szCs w:val="32"/>
        </w:rPr>
        <w:t xml:space="preserve"> std::cin.</w:t>
      </w:r>
    </w:p>
    <w:p w14:paraId="01CC0381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2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След това програмата отпечатва входния масив A, използвайки вложени цикли for и израза std::cout.</w:t>
      </w:r>
    </w:p>
    <w:p w14:paraId="01CC0383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4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След това програмата създава 1D вектор C за съхраняване на елементите на A, разположени под главния диагонал. Това се прави с помощта на два влож</w:t>
      </w:r>
      <w:r>
        <w:rPr>
          <w:rFonts w:ascii="Times New Roman" w:hAnsi="Times New Roman"/>
          <w:color w:val="000000"/>
          <w:sz w:val="32"/>
          <w:szCs w:val="32"/>
        </w:rPr>
        <w:t>ени цикъла for, които обикалят редовете и колоните на A и проверяват дали текущият елемент е под главния диагонал. Ако е така, елементът се добавя към вектора C с помощта на метода push_back().</w:t>
      </w:r>
    </w:p>
    <w:p w14:paraId="01CC0385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6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След това програмата отпечатва формирания масив C с помощта н</w:t>
      </w:r>
      <w:r>
        <w:rPr>
          <w:rFonts w:ascii="Times New Roman" w:hAnsi="Times New Roman"/>
          <w:color w:val="000000"/>
          <w:sz w:val="32"/>
          <w:szCs w:val="32"/>
        </w:rPr>
        <w:t>а for цикъл и командата std::cout.</w:t>
      </w:r>
    </w:p>
    <w:p w14:paraId="01CC0387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8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След това програмата сортира масива C във възходящ ред, използвайки алгоритъма std::sort() от библиотеката &lt;algorithm&gt;.</w:t>
      </w:r>
    </w:p>
    <w:p w14:paraId="01CC0389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A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Накрая програмата отпечатва сортирания масив C с помощта на for цикъл и оператора std::cout.</w:t>
      </w:r>
    </w:p>
    <w:p w14:paraId="01CC038B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C" w14:textId="77777777" w:rsidR="00F26815" w:rsidRDefault="003D1C7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Прогр</w:t>
      </w:r>
      <w:r>
        <w:rPr>
          <w:rFonts w:ascii="Times New Roman" w:hAnsi="Times New Roman"/>
          <w:color w:val="000000"/>
          <w:sz w:val="32"/>
          <w:szCs w:val="32"/>
        </w:rPr>
        <w:t>амата завършва като връща 0, което показва успешно изпълнение.</w:t>
      </w:r>
    </w:p>
    <w:p w14:paraId="01CC038D" w14:textId="77777777" w:rsidR="00F26815" w:rsidRDefault="00F26815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01CC038E" w14:textId="77777777" w:rsidR="00F26815" w:rsidRDefault="003D1C7A">
      <w:pPr>
        <w:jc w:val="center"/>
      </w:pPr>
      <w:r>
        <w:rPr>
          <w:rFonts w:ascii="Times New Roman" w:hAnsi="Times New Roman"/>
          <w:color w:val="000000"/>
          <w:sz w:val="32"/>
          <w:szCs w:val="32"/>
        </w:rPr>
        <w:lastRenderedPageBreak/>
        <w:t>Като цяло тази програма е проста реализация на задача, която включва въвеждане на 2D масив, обработката му за получаване на 1D масив и след това сортиране на 1D масива.</w:t>
      </w:r>
    </w:p>
    <w:p w14:paraId="01CC038F" w14:textId="77777777" w:rsidR="00F26815" w:rsidRDefault="00F26815"/>
    <w:p w14:paraId="01CC0390" w14:textId="77777777" w:rsidR="00F26815" w:rsidRDefault="003D1C7A">
      <w:pPr>
        <w:jc w:val="center"/>
      </w:pPr>
      <w:r>
        <w:rPr>
          <w:rFonts w:ascii="Times New Roman" w:hAnsi="Times New Roman"/>
          <w:b/>
          <w:bCs/>
          <w:sz w:val="32"/>
          <w:szCs w:val="32"/>
          <w:lang w:val="bg-BG"/>
        </w:rPr>
        <w:t>Програмен Код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1CC0391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808080"/>
          <w:sz w:val="19"/>
          <w:szCs w:val="19"/>
        </w:rPr>
        <w:t>#includ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1CC0392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1CC0393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01CC0394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95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8000"/>
          <w:sz w:val="19"/>
          <w:szCs w:val="19"/>
        </w:rPr>
        <w:t>// Function to print the task condition</w:t>
      </w:r>
    </w:p>
    <w:p w14:paraId="01CC0396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print_task_condition() {</w:t>
      </w:r>
    </w:p>
    <w:p w14:paraId="01CC0397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"Task: Process the 2D array A[N,N] with real numbers in the range [-1000;1000]."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1CC0398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"Step a) Form a 1D array C with elements of A located below the main diagonal."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1CC0399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"Step b) Sort the resulting array C by size."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1CC039A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CC039B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9C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9D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1CC039E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task condition and the author's name</w:t>
      </w:r>
    </w:p>
    <w:p w14:paraId="01CC039F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print_task_condition();</w:t>
      </w:r>
    </w:p>
    <w:p w14:paraId="01CC03A0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A1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A2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Declare the size of the array (N) and input it</w:t>
      </w:r>
    </w:p>
    <w:p w14:paraId="01CC03A3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1CC03A4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array (N):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03A5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1CC03A6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A7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2D array A of size NxN and input its elements</w:t>
      </w:r>
    </w:p>
    <w:p w14:paraId="01CC03A8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&gt;&gt; A(N,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&gt;(N));</w:t>
      </w:r>
    </w:p>
    <w:p w14:paraId="01CC03A9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elements of array A (one row at a time):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1CC03AA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01CC03AB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01CC03AC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03AD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CC03AE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C03AF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B0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input array A</w:t>
      </w:r>
    </w:p>
    <w:p w14:paraId="01CC03B1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array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1CC03B2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01CC03B3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01CC03B4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03B5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CC03B6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std::endl;</w:t>
      </w:r>
    </w:p>
    <w:p w14:paraId="01CC03B7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C03B8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B9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1D array C to store elements of A located below the main diagonal</w:t>
      </w:r>
    </w:p>
    <w:p w14:paraId="01CC03BA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C;</w:t>
      </w:r>
    </w:p>
    <w:p w14:paraId="01CC03BB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i++) {</w:t>
      </w:r>
    </w:p>
    <w:p w14:paraId="01CC03BC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i; j++) {</w:t>
      </w:r>
    </w:p>
    <w:p w14:paraId="01CC03BD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C.push_back(A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C03BE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CC03BF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1CC03C0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C1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the formed array C</w:t>
      </w:r>
    </w:p>
    <w:p w14:paraId="01CC03C2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"Formed array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03C3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: C) {</w:t>
      </w:r>
    </w:p>
    <w:p w14:paraId="01CC03C4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03C5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C03C6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1CC03C7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C8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Sort the array C</w:t>
      </w:r>
    </w:p>
    <w:p w14:paraId="01CC03C9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std::sort(C.begin(), C.end());</w:t>
      </w:r>
    </w:p>
    <w:p w14:paraId="01CC03CA" w14:textId="77777777" w:rsidR="00F26815" w:rsidRDefault="00F26815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C03CB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sorted array C</w:t>
      </w:r>
    </w:p>
    <w:p w14:paraId="01CC03CC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"Sorted array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03CD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: C) {</w:t>
      </w:r>
    </w:p>
    <w:p w14:paraId="01CC03CE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C03CF" w14:textId="77777777" w:rsidR="00F26815" w:rsidRDefault="003D1C7A">
      <w:pPr>
        <w:suppressAutoHyphens w:val="0"/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C03D0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1CC03D1" w14:textId="77777777" w:rsidR="00F26815" w:rsidRDefault="003D1C7A">
      <w:pPr>
        <w:suppressAutoHyphens w:val="0"/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CC03D2" w14:textId="77777777" w:rsidR="00F26815" w:rsidRDefault="003D1C7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CC03D3" w14:textId="77777777" w:rsidR="00F26815" w:rsidRDefault="00F2681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CC03D4" w14:textId="77777777" w:rsidR="00F26815" w:rsidRDefault="003D1C7A">
      <w:pPr>
        <w:jc w:val="center"/>
      </w:pPr>
      <w:r>
        <w:rPr>
          <w:rFonts w:ascii="Times New Roman" w:hAnsi="Times New Roman"/>
          <w:b/>
          <w:bCs/>
          <w:sz w:val="32"/>
          <w:szCs w:val="32"/>
          <w:lang w:val="bg-BG"/>
        </w:rPr>
        <w:t>Примерно Тестване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1CC03D5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D6" w14:textId="77777777" w:rsidR="00F26815" w:rsidRDefault="003D1C7A"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1CC036E" wp14:editId="01CC036F">
            <wp:extent cx="5943600" cy="2950211"/>
            <wp:effectExtent l="0" t="0" r="0" b="2539"/>
            <wp:docPr id="1347855002" name="Картин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CC03D7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D8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D9" w14:textId="77777777" w:rsidR="00F26815" w:rsidRDefault="003D1C7A"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1CC0370" wp14:editId="01CC0371">
            <wp:simplePos x="0" y="0"/>
            <wp:positionH relativeFrom="column">
              <wp:posOffset>-743041</wp:posOffset>
            </wp:positionH>
            <wp:positionV relativeFrom="paragraph">
              <wp:posOffset>7999637</wp:posOffset>
            </wp:positionV>
            <wp:extent cx="2754629" cy="1087121"/>
            <wp:effectExtent l="0" t="0" r="7621" b="0"/>
            <wp:wrapNone/>
            <wp:docPr id="1053873006" name="Ръкопис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629" cy="1087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CC0372" wp14:editId="01CC0373">
            <wp:simplePos x="0" y="0"/>
            <wp:positionH relativeFrom="column">
              <wp:posOffset>-1026715</wp:posOffset>
            </wp:positionH>
            <wp:positionV relativeFrom="paragraph">
              <wp:posOffset>8019434</wp:posOffset>
            </wp:positionV>
            <wp:extent cx="3131820" cy="2211704"/>
            <wp:effectExtent l="0" t="0" r="0" b="0"/>
            <wp:wrapNone/>
            <wp:docPr id="32720570" name="Ръкопис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2117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CC03DA" w14:textId="77777777" w:rsidR="00F26815" w:rsidRDefault="003D1C7A"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1CC0374" wp14:editId="01CC0375">
            <wp:simplePos x="0" y="0"/>
            <wp:positionH relativeFrom="column">
              <wp:posOffset>6114885</wp:posOffset>
            </wp:positionH>
            <wp:positionV relativeFrom="paragraph">
              <wp:posOffset>2826108</wp:posOffset>
            </wp:positionV>
            <wp:extent cx="691515" cy="1326510"/>
            <wp:effectExtent l="0" t="0" r="0" b="6990"/>
            <wp:wrapNone/>
            <wp:docPr id="66065674" name="Ръкопис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1326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1CC0376" wp14:editId="01CC0377">
            <wp:simplePos x="0" y="0"/>
            <wp:positionH relativeFrom="column">
              <wp:posOffset>1570966</wp:posOffset>
            </wp:positionH>
            <wp:positionV relativeFrom="paragraph">
              <wp:posOffset>4140101</wp:posOffset>
            </wp:positionV>
            <wp:extent cx="4645023" cy="4186552"/>
            <wp:effectExtent l="0" t="0" r="3177" b="4448"/>
            <wp:wrapNone/>
            <wp:docPr id="61446539" name="Ръкопис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023" cy="4186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1CC0378" wp14:editId="01CC0379">
            <wp:simplePos x="0" y="0"/>
            <wp:positionH relativeFrom="column">
              <wp:posOffset>1590041</wp:posOffset>
            </wp:positionH>
            <wp:positionV relativeFrom="paragraph">
              <wp:posOffset>6819229</wp:posOffset>
            </wp:positionV>
            <wp:extent cx="356" cy="356"/>
            <wp:effectExtent l="0" t="0" r="0" b="0"/>
            <wp:wrapNone/>
            <wp:docPr id="1069570165" name="Ръкопис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" cy="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1CC037A" wp14:editId="01CC037B">
            <wp:simplePos x="0" y="0"/>
            <wp:positionH relativeFrom="column">
              <wp:posOffset>4390967</wp:posOffset>
            </wp:positionH>
            <wp:positionV relativeFrom="paragraph">
              <wp:posOffset>7486302</wp:posOffset>
            </wp:positionV>
            <wp:extent cx="356" cy="356"/>
            <wp:effectExtent l="0" t="0" r="0" b="0"/>
            <wp:wrapNone/>
            <wp:docPr id="481788167" name="Ръкопис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" cy="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CC03DB" w14:textId="77777777" w:rsidR="00F26815" w:rsidRDefault="003D1C7A">
      <w:r>
        <w:rPr>
          <w:rFonts w:ascii="Times New Roman" w:hAnsi="Times New Roman"/>
          <w:b/>
          <w:bCs/>
          <w:sz w:val="32"/>
          <w:szCs w:val="32"/>
          <w:lang w:val="bg-BG"/>
        </w:rPr>
        <w:lastRenderedPageBreak/>
        <w:t>Блок Схема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1CC03DC" w14:textId="77777777" w:rsidR="00F26815" w:rsidRDefault="003D1C7A"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1CC037C" wp14:editId="01CC037D">
            <wp:extent cx="3105585" cy="5620533"/>
            <wp:effectExtent l="0" t="0" r="0" b="0"/>
            <wp:docPr id="594154457" name="Картин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5" cy="56205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CC03DD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DE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DF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0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1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2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3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4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5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6" w14:textId="77777777" w:rsidR="00F26815" w:rsidRDefault="00F26815">
      <w:pPr>
        <w:rPr>
          <w:rFonts w:ascii="Times New Roman" w:hAnsi="Times New Roman"/>
          <w:b/>
          <w:bCs/>
          <w:sz w:val="32"/>
          <w:szCs w:val="32"/>
        </w:rPr>
      </w:pPr>
    </w:p>
    <w:p w14:paraId="01CC03E7" w14:textId="77777777" w:rsidR="00F26815" w:rsidRDefault="00F26815">
      <w:pPr>
        <w:rPr>
          <w:rFonts w:ascii="Times New Roman" w:hAnsi="Times New Roman"/>
          <w:sz w:val="32"/>
          <w:szCs w:val="32"/>
        </w:rPr>
      </w:pPr>
    </w:p>
    <w:p w14:paraId="01CC03E8" w14:textId="77777777" w:rsidR="00F26815" w:rsidRDefault="003D1C7A">
      <w:pPr>
        <w:tabs>
          <w:tab w:val="left" w:pos="2310"/>
        </w:tabs>
      </w:pPr>
      <w:r>
        <w:rPr>
          <w:rFonts w:ascii="Times New Roman" w:hAnsi="Times New Roman"/>
          <w:sz w:val="32"/>
          <w:szCs w:val="32"/>
        </w:rPr>
        <w:tab/>
      </w:r>
    </w:p>
    <w:sectPr w:rsidR="00F268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0382" w14:textId="77777777" w:rsidR="00000000" w:rsidRDefault="003D1C7A">
      <w:pPr>
        <w:spacing w:after="0" w:line="240" w:lineRule="auto"/>
      </w:pPr>
      <w:r>
        <w:separator/>
      </w:r>
    </w:p>
  </w:endnote>
  <w:endnote w:type="continuationSeparator" w:id="0">
    <w:p w14:paraId="01CC0384" w14:textId="77777777" w:rsidR="00000000" w:rsidRDefault="003D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037E" w14:textId="77777777" w:rsidR="00000000" w:rsidRDefault="003D1C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CC0380" w14:textId="77777777" w:rsidR="00000000" w:rsidRDefault="003D1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6815"/>
    <w:rsid w:val="003D1C7A"/>
    <w:rsid w:val="00F2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036C"/>
  <w15:docId w15:val="{CCA48AE9-4330-4DC4-9484-9FD6B3B8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Zlatin Shkembov</dc:creator>
  <dc:description/>
  <cp:lastModifiedBy>Zlatin Shkembov</cp:lastModifiedBy>
  <cp:revision>2</cp:revision>
  <dcterms:created xsi:type="dcterms:W3CDTF">2023-04-03T17:22:00Z</dcterms:created>
  <dcterms:modified xsi:type="dcterms:W3CDTF">2023-04-03T17:22:00Z</dcterms:modified>
</cp:coreProperties>
</file>